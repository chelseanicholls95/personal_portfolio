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245"/>
        <w:tblW w:w="11241" w:type="dxa"/>
        <w:tblLayout w:type="fixed"/>
        <w:tblCellMar>
          <w:left w:w="115" w:type="dxa"/>
          <w:right w:w="115" w:type="dxa"/>
        </w:tblCellMar>
        <w:tblLook w:val="04A0" w:firstRow="1" w:lastRow="0" w:firstColumn="1" w:lastColumn="0" w:noHBand="0" w:noVBand="1"/>
      </w:tblPr>
      <w:tblGrid>
        <w:gridCol w:w="3828"/>
        <w:gridCol w:w="278"/>
        <w:gridCol w:w="7135"/>
      </w:tblGrid>
      <w:tr w:rsidR="00D8000F" w14:paraId="13A2C491" w14:textId="77777777" w:rsidTr="00D8000F">
        <w:trPr>
          <w:trHeight w:val="3585"/>
        </w:trPr>
        <w:tc>
          <w:tcPr>
            <w:tcW w:w="3828" w:type="dxa"/>
            <w:vAlign w:val="bottom"/>
          </w:tcPr>
          <w:p w14:paraId="0F4AC4B4" w14:textId="6FA1F6F4" w:rsidR="00D8000F" w:rsidRDefault="00D8000F" w:rsidP="00D8000F">
            <w:pPr>
              <w:tabs>
                <w:tab w:val="left" w:pos="990"/>
              </w:tabs>
              <w:jc w:val="center"/>
            </w:pPr>
          </w:p>
        </w:tc>
        <w:tc>
          <w:tcPr>
            <w:tcW w:w="278" w:type="dxa"/>
            <w:tcBorders>
              <w:top w:val="single" w:sz="12" w:space="0" w:color="FFFFFF" w:themeColor="background1"/>
            </w:tcBorders>
          </w:tcPr>
          <w:p w14:paraId="4268D6C0" w14:textId="77777777" w:rsidR="00D8000F" w:rsidRDefault="00D8000F" w:rsidP="00D8000F">
            <w:pPr>
              <w:tabs>
                <w:tab w:val="left" w:pos="990"/>
              </w:tabs>
            </w:pPr>
          </w:p>
        </w:tc>
        <w:tc>
          <w:tcPr>
            <w:tcW w:w="7135" w:type="dxa"/>
            <w:shd w:val="clear" w:color="auto" w:fill="auto"/>
            <w:vAlign w:val="bottom"/>
          </w:tcPr>
          <w:p w14:paraId="4B0367C7" w14:textId="77777777" w:rsidR="00D8000F" w:rsidRDefault="00D8000F" w:rsidP="00D8000F">
            <w:pPr>
              <w:pStyle w:val="Title"/>
            </w:pPr>
            <w:r>
              <w:t>Chelsea Nicholls</w:t>
            </w:r>
          </w:p>
          <w:p w14:paraId="5CB129F0" w14:textId="3FD789A6" w:rsidR="00D8000F" w:rsidRDefault="004F43B0" w:rsidP="00D8000F">
            <w:pPr>
              <w:pStyle w:val="Subtitle"/>
            </w:pPr>
            <w:r w:rsidRPr="006F5BFA">
              <w:rPr>
                <w:spacing w:val="1"/>
                <w:w w:val="47"/>
              </w:rPr>
              <w:t>Developer/Software Engineer</w:t>
            </w:r>
          </w:p>
        </w:tc>
      </w:tr>
      <w:tr w:rsidR="00D8000F" w14:paraId="60A32328" w14:textId="77777777" w:rsidTr="00D8000F">
        <w:trPr>
          <w:trHeight w:val="7906"/>
        </w:trPr>
        <w:tc>
          <w:tcPr>
            <w:tcW w:w="3828" w:type="dxa"/>
          </w:tcPr>
          <w:p w14:paraId="665BA320" w14:textId="77777777" w:rsidR="00D8000F" w:rsidRDefault="00D8000F" w:rsidP="00D8000F">
            <w:pPr>
              <w:pStyle w:val="Heading3"/>
            </w:pPr>
            <w:r>
              <w:t>personal statement</w:t>
            </w:r>
          </w:p>
          <w:p w14:paraId="648DE228" w14:textId="77777777" w:rsidR="00D8000F" w:rsidRPr="00F50B86" w:rsidRDefault="00D8000F" w:rsidP="00D8000F">
            <w:pPr>
              <w:jc w:val="both"/>
            </w:pPr>
            <w:r>
              <w:t xml:space="preserve">A budding full stack developer who is studying at the University of Birmingham Full Stack Coding Bootcamp. Passionate about delivering high quality apps and learning new skills along the way. Highly motivated, organized, with a strong work ethic which combine to make an ambitious and conscientious individual. An excellent communicator who can work with people from all walks of life to achieve outstanding results. Experience working individually and as a team to create a variety of challenging projects. I am excited to expand my knowledge in the sector of Web Development and Software Engineering whilst working as a part of a quality-driven team. </w:t>
            </w:r>
          </w:p>
          <w:sdt>
            <w:sdtPr>
              <w:id w:val="-1954003311"/>
              <w:placeholder>
                <w:docPart w:val="6605B807D2BC47428AFBADF8045C862A"/>
              </w:placeholder>
              <w:temporary/>
              <w:showingPlcHdr/>
              <w15:appearance w15:val="hidden"/>
            </w:sdtPr>
            <w:sdtEndPr/>
            <w:sdtContent>
              <w:p w14:paraId="322A0913" w14:textId="77777777" w:rsidR="00D8000F" w:rsidRPr="00CB0055" w:rsidRDefault="00D8000F" w:rsidP="00D8000F">
                <w:pPr>
                  <w:pStyle w:val="Heading3"/>
                </w:pPr>
                <w:r w:rsidRPr="00CB0055">
                  <w:t>Contact</w:t>
                </w:r>
              </w:p>
            </w:sdtContent>
          </w:sdt>
          <w:sdt>
            <w:sdtPr>
              <w:id w:val="-240260293"/>
              <w:placeholder>
                <w:docPart w:val="52B5F39124EE470184D9B7C41172B248"/>
              </w:placeholder>
              <w:temporary/>
              <w:showingPlcHdr/>
              <w15:appearance w15:val="hidden"/>
            </w:sdtPr>
            <w:sdtEndPr/>
            <w:sdtContent>
              <w:p w14:paraId="11AAF100" w14:textId="77777777" w:rsidR="00D8000F" w:rsidRDefault="00D8000F" w:rsidP="00D8000F">
                <w:r w:rsidRPr="004D3011">
                  <w:t>EMAIL:</w:t>
                </w:r>
              </w:p>
            </w:sdtContent>
          </w:sdt>
          <w:p w14:paraId="65EC5155" w14:textId="6172559F" w:rsidR="00D8000F" w:rsidRPr="00E4381A" w:rsidRDefault="00FF2662" w:rsidP="00D8000F">
            <w:pPr>
              <w:rPr>
                <w:rStyle w:val="Hyperlink"/>
              </w:rPr>
            </w:pPr>
            <w:r>
              <w:t>chelseanicholls19</w:t>
            </w:r>
            <w:r w:rsidR="00D8000F">
              <w:t>95@</w:t>
            </w:r>
            <w:r>
              <w:t>outlook</w:t>
            </w:r>
            <w:r w:rsidR="00D8000F">
              <w:t>.co</w:t>
            </w:r>
            <w:r>
              <w:t>m</w:t>
            </w:r>
          </w:p>
          <w:p w14:paraId="35F91CE5" w14:textId="77777777" w:rsidR="00D8000F" w:rsidRDefault="00D8000F" w:rsidP="00D8000F"/>
          <w:sdt>
            <w:sdtPr>
              <w:id w:val="1111563247"/>
              <w:placeholder>
                <w:docPart w:val="276EF65A7626471C816E7D129B999494"/>
              </w:placeholder>
              <w:temporary/>
              <w:showingPlcHdr/>
              <w15:appearance w15:val="hidden"/>
            </w:sdtPr>
            <w:sdtEndPr/>
            <w:sdtContent>
              <w:p w14:paraId="30D65010" w14:textId="77777777" w:rsidR="00D8000F" w:rsidRDefault="00D8000F" w:rsidP="00D8000F">
                <w:r w:rsidRPr="004D3011">
                  <w:t>PHONE:</w:t>
                </w:r>
              </w:p>
            </w:sdtContent>
          </w:sdt>
          <w:p w14:paraId="28CA4B9B" w14:textId="1A0CA4BF" w:rsidR="00D8000F" w:rsidRDefault="00D8000F" w:rsidP="00D8000F">
            <w:r>
              <w:t>07939206563</w:t>
            </w:r>
          </w:p>
          <w:p w14:paraId="7218FD6A" w14:textId="43BEB708" w:rsidR="002659B9" w:rsidRDefault="002659B9" w:rsidP="00D8000F"/>
          <w:p w14:paraId="06807A90" w14:textId="2151F717" w:rsidR="002659B9" w:rsidRDefault="002659B9" w:rsidP="00D8000F">
            <w:r>
              <w:t>GITHUB:</w:t>
            </w:r>
          </w:p>
          <w:p w14:paraId="6080F390" w14:textId="2A84D439" w:rsidR="002B1B94" w:rsidRDefault="006F5BFA" w:rsidP="00D8000F">
            <w:hyperlink r:id="rId11" w:history="1">
              <w:r w:rsidR="002B1B94" w:rsidRPr="00054CF9">
                <w:rPr>
                  <w:rStyle w:val="Hyperlink"/>
                </w:rPr>
                <w:t>https://github.com/chelseanicholls95</w:t>
              </w:r>
            </w:hyperlink>
            <w:r w:rsidR="002B1B94">
              <w:t xml:space="preserve"> </w:t>
            </w:r>
          </w:p>
          <w:p w14:paraId="73C35252" w14:textId="77777777" w:rsidR="00D8000F" w:rsidRPr="004D3011" w:rsidRDefault="00D8000F" w:rsidP="00D8000F"/>
          <w:p w14:paraId="273A0BE7" w14:textId="77777777" w:rsidR="00D8000F" w:rsidRDefault="00D8000F" w:rsidP="00D8000F">
            <w:r>
              <w:t>PORTFOLIO:</w:t>
            </w:r>
          </w:p>
          <w:p w14:paraId="2153B138" w14:textId="682978D0" w:rsidR="002659B9" w:rsidRPr="002659B9" w:rsidRDefault="006F5BFA" w:rsidP="00D8000F">
            <w:pPr>
              <w:rPr>
                <w:color w:val="B85A22" w:themeColor="accent2" w:themeShade="BF"/>
                <w:u w:val="single"/>
              </w:rPr>
            </w:pPr>
            <w:hyperlink r:id="rId12" w:history="1">
              <w:r w:rsidR="00D8000F" w:rsidRPr="00E56F72">
                <w:rPr>
                  <w:rStyle w:val="Hyperlink"/>
                </w:rPr>
                <w:t>https://chelseanicholls95.github.io/personal_portfolio/</w:t>
              </w:r>
            </w:hyperlink>
          </w:p>
          <w:p w14:paraId="5E00F8FB" w14:textId="77777777" w:rsidR="00D8000F" w:rsidRDefault="00D8000F" w:rsidP="00D8000F"/>
          <w:p w14:paraId="665CA3B3" w14:textId="77777777" w:rsidR="00D8000F" w:rsidRDefault="00D8000F" w:rsidP="00D8000F">
            <w:r>
              <w:t>LINKEDIN:</w:t>
            </w:r>
          </w:p>
          <w:p w14:paraId="0B010729" w14:textId="77777777" w:rsidR="00D8000F" w:rsidRDefault="006F5BFA" w:rsidP="00D8000F">
            <w:hyperlink r:id="rId13" w:history="1">
              <w:r w:rsidR="00D8000F" w:rsidRPr="00E56F72">
                <w:rPr>
                  <w:rStyle w:val="Hyperlink"/>
                </w:rPr>
                <w:t>https://www.linkedin.com/in/chelsea-nicholls95/</w:t>
              </w:r>
            </w:hyperlink>
            <w:r w:rsidR="00D8000F">
              <w:t xml:space="preserve"> </w:t>
            </w:r>
          </w:p>
          <w:p w14:paraId="417C7068" w14:textId="77777777" w:rsidR="00D8000F" w:rsidRPr="00CB0055" w:rsidRDefault="00D8000F" w:rsidP="00D8000F">
            <w:pPr>
              <w:pStyle w:val="Heading3"/>
            </w:pPr>
            <w:r>
              <w:t xml:space="preserve">Skills </w:t>
            </w:r>
          </w:p>
          <w:p w14:paraId="76CAFFF7" w14:textId="64CAABD7" w:rsidR="009A7E5E" w:rsidRDefault="009A7E5E" w:rsidP="00D8000F">
            <w:r>
              <w:t>Microsoft Office Packages</w:t>
            </w:r>
          </w:p>
          <w:p w14:paraId="0898AE71" w14:textId="77777777" w:rsidR="00D8000F" w:rsidRDefault="00D8000F" w:rsidP="00D8000F">
            <w:r>
              <w:t xml:space="preserve">Great attention to detail </w:t>
            </w:r>
          </w:p>
          <w:p w14:paraId="66F18E3D" w14:textId="41306246" w:rsidR="00D8000F" w:rsidRDefault="00D8000F" w:rsidP="00D8000F">
            <w:r>
              <w:t>Strong communication skills</w:t>
            </w:r>
          </w:p>
          <w:p w14:paraId="6288F83B" w14:textId="364A3A82" w:rsidR="009A7E5E" w:rsidRDefault="009A7E5E" w:rsidP="00D8000F">
            <w:r>
              <w:t>Quick, keen learner</w:t>
            </w:r>
          </w:p>
          <w:p w14:paraId="58B366D7" w14:textId="3A9A3259" w:rsidR="00FF2662" w:rsidRDefault="00FF2662" w:rsidP="00D8000F">
            <w:r>
              <w:t>Excellent time management</w:t>
            </w:r>
          </w:p>
          <w:p w14:paraId="6468E7BC" w14:textId="7EED53AB" w:rsidR="00D8000F" w:rsidRPr="004D3011" w:rsidRDefault="00D8000F" w:rsidP="00D8000F"/>
        </w:tc>
        <w:tc>
          <w:tcPr>
            <w:tcW w:w="278" w:type="dxa"/>
          </w:tcPr>
          <w:p w14:paraId="278F0A77" w14:textId="77777777" w:rsidR="00D8000F" w:rsidRDefault="00D8000F" w:rsidP="00D8000F">
            <w:pPr>
              <w:tabs>
                <w:tab w:val="left" w:pos="990"/>
              </w:tabs>
            </w:pPr>
          </w:p>
        </w:tc>
        <w:tc>
          <w:tcPr>
            <w:tcW w:w="7135" w:type="dxa"/>
          </w:tcPr>
          <w:sdt>
            <w:sdtPr>
              <w:id w:val="1049110328"/>
              <w:placeholder>
                <w:docPart w:val="0BD1685F731A449FB40A6E07AF83104E"/>
              </w:placeholder>
              <w:temporary/>
              <w:showingPlcHdr/>
              <w15:appearance w15:val="hidden"/>
            </w:sdtPr>
            <w:sdtEndPr/>
            <w:sdtContent>
              <w:p w14:paraId="359131AD" w14:textId="77777777" w:rsidR="00D8000F" w:rsidRDefault="00D8000F" w:rsidP="00513973">
                <w:pPr>
                  <w:pStyle w:val="Heading2"/>
                  <w:jc w:val="both"/>
                </w:pPr>
                <w:r w:rsidRPr="00036450">
                  <w:t>EDUCATION</w:t>
                </w:r>
              </w:p>
            </w:sdtContent>
          </w:sdt>
          <w:p w14:paraId="1E2B8767" w14:textId="77777777" w:rsidR="00D8000F" w:rsidRPr="00036450" w:rsidRDefault="00D8000F" w:rsidP="00513973">
            <w:pPr>
              <w:pStyle w:val="Heading4"/>
              <w:jc w:val="both"/>
            </w:pPr>
            <w:r>
              <w:t>University of Birmingham – Full Stack Coding Bootcamp</w:t>
            </w:r>
          </w:p>
          <w:p w14:paraId="06F62DD3" w14:textId="77777777" w:rsidR="00D8000F" w:rsidRDefault="00D8000F" w:rsidP="00513973">
            <w:pPr>
              <w:pStyle w:val="Date"/>
              <w:jc w:val="both"/>
            </w:pPr>
            <w:r>
              <w:t>February 2021</w:t>
            </w:r>
            <w:r w:rsidRPr="00B359E4">
              <w:t xml:space="preserve"> </w:t>
            </w:r>
            <w:r>
              <w:t>–</w:t>
            </w:r>
            <w:r w:rsidRPr="00B359E4">
              <w:t xml:space="preserve"> </w:t>
            </w:r>
            <w:r>
              <w:t>August 2021</w:t>
            </w:r>
          </w:p>
          <w:p w14:paraId="5F3D3137" w14:textId="73689B0C" w:rsidR="00C0393E" w:rsidRDefault="00D8000F" w:rsidP="00513973">
            <w:pPr>
              <w:jc w:val="both"/>
            </w:pPr>
            <w:r>
              <w:t>A six-month course teaching the fundamentals of Full Stack coding. By the end of the bootcamp, I will be experienced in: HTML5, CSS, JavaScript and the MERN stack and will have completed a total of 25 projects.</w:t>
            </w:r>
            <w:r w:rsidR="00C0393E">
              <w:t xml:space="preserve"> Including: </w:t>
            </w:r>
          </w:p>
          <w:p w14:paraId="0F110217" w14:textId="77777777" w:rsidR="00AC5D38" w:rsidRDefault="00AC5D38" w:rsidP="00513973">
            <w:pPr>
              <w:jc w:val="both"/>
            </w:pPr>
          </w:p>
          <w:p w14:paraId="35C5BFF6" w14:textId="293111EC" w:rsidR="00C0393E" w:rsidRDefault="00C0393E" w:rsidP="00513973">
            <w:pPr>
              <w:pStyle w:val="ListParagraph"/>
              <w:numPr>
                <w:ilvl w:val="0"/>
                <w:numId w:val="6"/>
              </w:numPr>
              <w:jc w:val="both"/>
            </w:pPr>
            <w:r>
              <w:t xml:space="preserve">Sights &amp; Sounds – An </w:t>
            </w:r>
            <w:r w:rsidR="008650A9">
              <w:t>event planner</w:t>
            </w:r>
            <w:r w:rsidR="00C86F3A">
              <w:t xml:space="preserve"> that allows you to search for a city and </w:t>
            </w:r>
            <w:r w:rsidR="006907E9">
              <w:t>view a list of venues and events in that area. Technologies used: HTML, CSS, JavaScript, jQuery</w:t>
            </w:r>
            <w:r w:rsidR="00204D46">
              <w:t xml:space="preserve">, Materialize, </w:t>
            </w:r>
            <w:r w:rsidR="0010002B">
              <w:t xml:space="preserve">Foursquare Places API and Ticketmaster API. </w:t>
            </w:r>
            <w:hyperlink r:id="rId14" w:history="1">
              <w:r w:rsidR="0010002B" w:rsidRPr="00054CF9">
                <w:rPr>
                  <w:rStyle w:val="Hyperlink"/>
                </w:rPr>
                <w:t>https://github.com/chelseanicholls95/event-planner</w:t>
              </w:r>
            </w:hyperlink>
          </w:p>
          <w:p w14:paraId="736161C3" w14:textId="77777777" w:rsidR="00BB6CB2" w:rsidRDefault="00BB6CB2" w:rsidP="00513973">
            <w:pPr>
              <w:pStyle w:val="ListParagraph"/>
              <w:jc w:val="both"/>
            </w:pPr>
          </w:p>
          <w:p w14:paraId="7C41958F" w14:textId="6745DBD2" w:rsidR="00BB6CB2" w:rsidRDefault="003E76AB" w:rsidP="00513973">
            <w:pPr>
              <w:pStyle w:val="ListParagraph"/>
              <w:numPr>
                <w:ilvl w:val="0"/>
                <w:numId w:val="6"/>
              </w:numPr>
              <w:jc w:val="both"/>
            </w:pPr>
            <w:r>
              <w:t xml:space="preserve">Code Quiz </w:t>
            </w:r>
            <w:r w:rsidR="00BB6CB2">
              <w:t>–</w:t>
            </w:r>
            <w:r>
              <w:t xml:space="preserve"> </w:t>
            </w:r>
            <w:r w:rsidR="00BB6CB2">
              <w:t xml:space="preserve">A </w:t>
            </w:r>
            <w:r w:rsidR="00D30834">
              <w:t xml:space="preserve">dynamically rendered </w:t>
            </w:r>
            <w:r w:rsidR="00BB6CB2">
              <w:t xml:space="preserve">coding quiz made with HTML, CSS, and JavaScript. </w:t>
            </w:r>
            <w:hyperlink r:id="rId15" w:history="1">
              <w:r w:rsidR="00BB6CB2" w:rsidRPr="00054CF9">
                <w:rPr>
                  <w:rStyle w:val="Hyperlink"/>
                </w:rPr>
                <w:t>https://github.com/chelseanicholls95/code_quiz</w:t>
              </w:r>
            </w:hyperlink>
            <w:r w:rsidR="00BB6CB2">
              <w:t xml:space="preserve"> </w:t>
            </w:r>
          </w:p>
          <w:p w14:paraId="18D656C8" w14:textId="77777777" w:rsidR="00BB6CB2" w:rsidRDefault="00BB6CB2" w:rsidP="00513973">
            <w:pPr>
              <w:jc w:val="both"/>
            </w:pPr>
          </w:p>
          <w:p w14:paraId="12EC1BF9" w14:textId="3DAE85B2" w:rsidR="00D30834" w:rsidRDefault="00AC5D38" w:rsidP="00513973">
            <w:pPr>
              <w:pStyle w:val="ListParagraph"/>
              <w:numPr>
                <w:ilvl w:val="0"/>
                <w:numId w:val="6"/>
              </w:numPr>
              <w:jc w:val="both"/>
            </w:pPr>
            <w:r>
              <w:t xml:space="preserve">Weather Dashboard </w:t>
            </w:r>
            <w:r w:rsidR="00D30834">
              <w:t>–</w:t>
            </w:r>
            <w:r>
              <w:t xml:space="preserve"> </w:t>
            </w:r>
            <w:r w:rsidR="00D30834">
              <w:t xml:space="preserve">A weather dashboard where you can search for a city and instantly get </w:t>
            </w:r>
            <w:r w:rsidR="008E0DD8">
              <w:t xml:space="preserve">the weather for that location. Technologies used: HTML, CSS, JavaScript, jQuery, </w:t>
            </w:r>
            <w:r w:rsidR="006C31B8">
              <w:t>Bootstrap,</w:t>
            </w:r>
            <w:r w:rsidR="00204D46">
              <w:t xml:space="preserve"> and </w:t>
            </w:r>
            <w:r w:rsidR="00242614">
              <w:t xml:space="preserve">the Open Weather API. </w:t>
            </w:r>
            <w:hyperlink r:id="rId16" w:history="1">
              <w:r w:rsidR="00242614" w:rsidRPr="00054CF9">
                <w:rPr>
                  <w:rStyle w:val="Hyperlink"/>
                </w:rPr>
                <w:t>https://github.com/chelseanicholls95/weather_dashboard</w:t>
              </w:r>
            </w:hyperlink>
            <w:r w:rsidR="00242614">
              <w:t xml:space="preserve"> </w:t>
            </w:r>
          </w:p>
          <w:p w14:paraId="55953CC8" w14:textId="65233BD9" w:rsidR="00D8000F" w:rsidRDefault="00D8000F" w:rsidP="00513973">
            <w:pPr>
              <w:jc w:val="both"/>
            </w:pPr>
          </w:p>
          <w:p w14:paraId="13BBE594" w14:textId="77777777" w:rsidR="00242614" w:rsidRDefault="00242614" w:rsidP="00513973">
            <w:pPr>
              <w:jc w:val="both"/>
            </w:pPr>
          </w:p>
          <w:p w14:paraId="5949B8DE" w14:textId="77777777" w:rsidR="00D8000F" w:rsidRPr="00B359E4" w:rsidRDefault="00D8000F" w:rsidP="00513973">
            <w:pPr>
              <w:pStyle w:val="Heading4"/>
              <w:jc w:val="both"/>
            </w:pPr>
            <w:r>
              <w:t xml:space="preserve">University of Worcester – 2:1 BSc Hons Forensic Psychology </w:t>
            </w:r>
          </w:p>
          <w:p w14:paraId="7C461248" w14:textId="0939F56C" w:rsidR="00D8000F" w:rsidRDefault="00D8000F" w:rsidP="00513973">
            <w:pPr>
              <w:pStyle w:val="Date"/>
              <w:jc w:val="both"/>
            </w:pPr>
            <w:r>
              <w:t>September 2015</w:t>
            </w:r>
            <w:r w:rsidRPr="00B359E4">
              <w:t xml:space="preserve"> </w:t>
            </w:r>
            <w:r>
              <w:t>–</w:t>
            </w:r>
            <w:r w:rsidRPr="00B359E4">
              <w:t xml:space="preserve"> </w:t>
            </w:r>
            <w:r>
              <w:t>July 2018</w:t>
            </w:r>
          </w:p>
          <w:p w14:paraId="0F88E536" w14:textId="77777777" w:rsidR="00513973" w:rsidRPr="00513973" w:rsidRDefault="00513973" w:rsidP="00513973">
            <w:pPr>
              <w:jc w:val="both"/>
            </w:pPr>
          </w:p>
          <w:p w14:paraId="61115D94" w14:textId="02B16651" w:rsidR="0038686F" w:rsidRDefault="0038686F" w:rsidP="00513973">
            <w:pPr>
              <w:pStyle w:val="Heading2"/>
              <w:jc w:val="both"/>
              <w:rPr>
                <w:rFonts w:asciiTheme="minorHAnsi" w:eastAsiaTheme="minorEastAsia" w:hAnsiTheme="minorHAnsi" w:cstheme="minorBidi"/>
                <w:sz w:val="18"/>
                <w:szCs w:val="22"/>
              </w:rPr>
            </w:pPr>
            <w:r>
              <w:t>Technical skills</w:t>
            </w:r>
          </w:p>
          <w:p w14:paraId="298B3D7E" w14:textId="5C8786B2" w:rsidR="0038686F" w:rsidRDefault="00736336" w:rsidP="00513973">
            <w:pPr>
              <w:jc w:val="both"/>
            </w:pPr>
            <w:r>
              <w:t xml:space="preserve">During the </w:t>
            </w:r>
            <w:r w:rsidR="00816E04">
              <w:t>Coding Bootcamp</w:t>
            </w:r>
            <w:r w:rsidR="00E31B20">
              <w:t>,</w:t>
            </w:r>
            <w:r w:rsidR="004F43B0">
              <w:t xml:space="preserve"> I learnt a range of technical skills including: </w:t>
            </w:r>
          </w:p>
          <w:p w14:paraId="13786814" w14:textId="40F50CBF" w:rsidR="004F43B0" w:rsidRDefault="004F43B0" w:rsidP="00513973">
            <w:pPr>
              <w:pStyle w:val="ListParagraph"/>
              <w:numPr>
                <w:ilvl w:val="0"/>
                <w:numId w:val="5"/>
              </w:numPr>
              <w:jc w:val="both"/>
            </w:pPr>
            <w:r>
              <w:t xml:space="preserve">HTML, CSS </w:t>
            </w:r>
          </w:p>
          <w:p w14:paraId="4304F631" w14:textId="04D9E59C" w:rsidR="001C7EBF" w:rsidRDefault="00FF2662" w:rsidP="00513973">
            <w:pPr>
              <w:pStyle w:val="ListParagraph"/>
              <w:numPr>
                <w:ilvl w:val="0"/>
                <w:numId w:val="5"/>
              </w:numPr>
              <w:jc w:val="both"/>
            </w:pPr>
            <w:r>
              <w:t xml:space="preserve">JavaScript, </w:t>
            </w:r>
            <w:r w:rsidR="001C7EBF">
              <w:t>jQuery</w:t>
            </w:r>
          </w:p>
          <w:p w14:paraId="6D4C8726" w14:textId="6E7BD5A7" w:rsidR="004F43B0" w:rsidRDefault="004F43B0" w:rsidP="00513973">
            <w:pPr>
              <w:pStyle w:val="ListParagraph"/>
              <w:numPr>
                <w:ilvl w:val="0"/>
                <w:numId w:val="5"/>
              </w:numPr>
              <w:jc w:val="both"/>
            </w:pPr>
            <w:r>
              <w:t xml:space="preserve">Bootstrap, </w:t>
            </w:r>
            <w:proofErr w:type="gramStart"/>
            <w:r>
              <w:t>Materialize</w:t>
            </w:r>
            <w:proofErr w:type="gramEnd"/>
          </w:p>
          <w:p w14:paraId="319AFA11" w14:textId="13A6794D" w:rsidR="00513973" w:rsidRDefault="004F43B0" w:rsidP="00513973">
            <w:pPr>
              <w:pStyle w:val="ListParagraph"/>
              <w:numPr>
                <w:ilvl w:val="0"/>
                <w:numId w:val="5"/>
              </w:numPr>
              <w:jc w:val="both"/>
            </w:pPr>
            <w:r>
              <w:t xml:space="preserve">Git </w:t>
            </w:r>
          </w:p>
          <w:p w14:paraId="53309110" w14:textId="77777777" w:rsidR="00513973" w:rsidRPr="0038686F" w:rsidRDefault="00513973" w:rsidP="00513973">
            <w:pPr>
              <w:jc w:val="both"/>
            </w:pPr>
          </w:p>
          <w:sdt>
            <w:sdtPr>
              <w:id w:val="1001553383"/>
              <w:placeholder>
                <w:docPart w:val="A4A5E86DC0874B2FA5640BC6B95AC1ED"/>
              </w:placeholder>
              <w:temporary/>
              <w:showingPlcHdr/>
              <w15:appearance w15:val="hidden"/>
            </w:sdtPr>
            <w:sdtEndPr/>
            <w:sdtContent>
              <w:p w14:paraId="27385B1B" w14:textId="77777777" w:rsidR="00D8000F" w:rsidRDefault="00D8000F" w:rsidP="00513973">
                <w:pPr>
                  <w:pStyle w:val="Heading2"/>
                  <w:jc w:val="both"/>
                </w:pPr>
                <w:r w:rsidRPr="00036450">
                  <w:t>WORK EXPERIENCE</w:t>
                </w:r>
              </w:p>
            </w:sdtContent>
          </w:sdt>
          <w:p w14:paraId="380BD388" w14:textId="77777777" w:rsidR="00D8000F" w:rsidRDefault="00D8000F" w:rsidP="00513973">
            <w:pPr>
              <w:pStyle w:val="Heading4"/>
              <w:jc w:val="both"/>
              <w:rPr>
                <w:bCs/>
              </w:rPr>
            </w:pPr>
            <w:r>
              <w:t>Smith’s News -</w:t>
            </w:r>
            <w:r w:rsidRPr="00036450">
              <w:t xml:space="preserve"> </w:t>
            </w:r>
            <w:r>
              <w:t>Supply and Allocation Executive</w:t>
            </w:r>
          </w:p>
          <w:p w14:paraId="38BECF24" w14:textId="77777777" w:rsidR="00D8000F" w:rsidRPr="00036450" w:rsidRDefault="00D8000F" w:rsidP="00513973">
            <w:pPr>
              <w:pStyle w:val="Date"/>
              <w:jc w:val="both"/>
            </w:pPr>
            <w:r>
              <w:t>September 2019 - present</w:t>
            </w:r>
          </w:p>
          <w:p w14:paraId="0B1D5D8A" w14:textId="77777777" w:rsidR="00D8000F" w:rsidRPr="00F50B86" w:rsidRDefault="00D8000F" w:rsidP="00513973">
            <w:pPr>
              <w:jc w:val="both"/>
              <w:rPr>
                <w:rFonts w:asciiTheme="majorHAnsi" w:hAnsiTheme="majorHAnsi"/>
                <w:szCs w:val="18"/>
              </w:rPr>
            </w:pPr>
            <w:r w:rsidRPr="00F50B86">
              <w:rPr>
                <w:rFonts w:asciiTheme="majorHAnsi" w:hAnsiTheme="majorHAnsi" w:cs="Segoe UI"/>
                <w:szCs w:val="18"/>
                <w:shd w:val="clear" w:color="auto" w:fill="FFFFFF"/>
              </w:rPr>
              <w:t>A fast</w:t>
            </w:r>
            <w:r>
              <w:rPr>
                <w:rFonts w:asciiTheme="majorHAnsi" w:hAnsiTheme="majorHAnsi" w:cs="Segoe UI"/>
                <w:szCs w:val="18"/>
                <w:shd w:val="clear" w:color="auto" w:fill="FFFFFF"/>
              </w:rPr>
              <w:t>-</w:t>
            </w:r>
            <w:r w:rsidRPr="00F50B86">
              <w:rPr>
                <w:rFonts w:asciiTheme="majorHAnsi" w:hAnsiTheme="majorHAnsi" w:cs="Segoe UI"/>
                <w:szCs w:val="18"/>
                <w:shd w:val="clear" w:color="auto" w:fill="FFFFFF"/>
              </w:rPr>
              <w:t xml:space="preserve">paced role within the publishing industry, focusing on the supply of newspapers around the UK. Day to day the role involves working to strict deadlines to ensure the allocation process is completed for all external customers. An </w:t>
            </w:r>
            <w:proofErr w:type="gramStart"/>
            <w:r w:rsidRPr="00F50B86">
              <w:rPr>
                <w:rFonts w:asciiTheme="majorHAnsi" w:hAnsiTheme="majorHAnsi" w:cs="Segoe UI"/>
                <w:szCs w:val="18"/>
                <w:shd w:val="clear" w:color="auto" w:fill="FFFFFF"/>
              </w:rPr>
              <w:t>ever-evolving</w:t>
            </w:r>
            <w:proofErr w:type="gramEnd"/>
            <w:r w:rsidRPr="00F50B86">
              <w:rPr>
                <w:rFonts w:asciiTheme="majorHAnsi" w:hAnsiTheme="majorHAnsi" w:cs="Segoe UI"/>
                <w:szCs w:val="18"/>
                <w:shd w:val="clear" w:color="auto" w:fill="FFFFFF"/>
              </w:rPr>
              <w:t xml:space="preserve"> work flow which is influenced by current events means we are always kept on our toes. Excellent organisational skills and attention to detail are needed to ensure deadlines are met and customers are satisfied.</w:t>
            </w:r>
            <w:r w:rsidRPr="00F50B86">
              <w:rPr>
                <w:rFonts w:asciiTheme="majorHAnsi" w:hAnsiTheme="majorHAnsi"/>
                <w:szCs w:val="18"/>
              </w:rPr>
              <w:t xml:space="preserve"> </w:t>
            </w:r>
          </w:p>
          <w:p w14:paraId="009A3939" w14:textId="41B8C99C" w:rsidR="00D8000F" w:rsidRDefault="00D8000F" w:rsidP="00513973">
            <w:pPr>
              <w:jc w:val="both"/>
            </w:pPr>
          </w:p>
          <w:p w14:paraId="4DE85575" w14:textId="6FA78E0C" w:rsidR="00242614" w:rsidRDefault="00242614" w:rsidP="00513973">
            <w:pPr>
              <w:jc w:val="both"/>
            </w:pPr>
          </w:p>
          <w:p w14:paraId="0A01669D" w14:textId="77777777" w:rsidR="00513973" w:rsidRDefault="00513973" w:rsidP="00513973">
            <w:pPr>
              <w:jc w:val="both"/>
            </w:pPr>
          </w:p>
          <w:p w14:paraId="3791FB20" w14:textId="77777777" w:rsidR="00D8000F" w:rsidRPr="004D3011" w:rsidRDefault="00D8000F" w:rsidP="00513973">
            <w:pPr>
              <w:pStyle w:val="Heading4"/>
              <w:jc w:val="both"/>
              <w:rPr>
                <w:bCs/>
              </w:rPr>
            </w:pPr>
            <w:r>
              <w:t>Professional Call Minders -</w:t>
            </w:r>
            <w:r w:rsidRPr="004D3011">
              <w:t xml:space="preserve"> </w:t>
            </w:r>
            <w:r>
              <w:t>Virtual Assistant</w:t>
            </w:r>
          </w:p>
          <w:p w14:paraId="765BD609" w14:textId="77777777" w:rsidR="00D8000F" w:rsidRPr="004D3011" w:rsidRDefault="00D8000F" w:rsidP="00513973">
            <w:pPr>
              <w:pStyle w:val="Date"/>
              <w:jc w:val="both"/>
            </w:pPr>
            <w:r>
              <w:t xml:space="preserve">December 2018 </w:t>
            </w:r>
            <w:r w:rsidRPr="004D3011">
              <w:t>–</w:t>
            </w:r>
            <w:r>
              <w:t xml:space="preserve"> September 2019</w:t>
            </w:r>
          </w:p>
          <w:p w14:paraId="3C2F13A7" w14:textId="5C28F8BC" w:rsidR="00D8000F" w:rsidRDefault="00D8000F" w:rsidP="00513973">
            <w:pPr>
              <w:jc w:val="both"/>
              <w:rPr>
                <w:rFonts w:asciiTheme="majorHAnsi" w:hAnsiTheme="majorHAnsi" w:cs="Segoe UI"/>
                <w:szCs w:val="18"/>
                <w:shd w:val="clear" w:color="auto" w:fill="FFFFFF"/>
              </w:rPr>
            </w:pPr>
            <w:r>
              <w:rPr>
                <w:rFonts w:asciiTheme="majorHAnsi" w:hAnsiTheme="majorHAnsi" w:cs="Segoe UI"/>
                <w:szCs w:val="18"/>
                <w:shd w:val="clear" w:color="auto" w:fill="FFFFFF"/>
              </w:rPr>
              <w:t>A vast role</w:t>
            </w:r>
            <w:r w:rsidR="00FF2662">
              <w:rPr>
                <w:rFonts w:asciiTheme="majorHAnsi" w:hAnsiTheme="majorHAnsi" w:cs="Segoe UI"/>
                <w:szCs w:val="18"/>
                <w:shd w:val="clear" w:color="auto" w:fill="FFFFFF"/>
              </w:rPr>
              <w:t xml:space="preserve"> </w:t>
            </w:r>
            <w:r>
              <w:rPr>
                <w:rFonts w:asciiTheme="majorHAnsi" w:hAnsiTheme="majorHAnsi" w:cs="Segoe UI"/>
                <w:szCs w:val="18"/>
                <w:shd w:val="clear" w:color="auto" w:fill="FFFFFF"/>
              </w:rPr>
              <w:t>involving many different tasks including having an adequate knowledge of all clients from a database of over 400 companies, telephone answering, service desk support, and general reception work and account and diary management.</w:t>
            </w:r>
            <w:r>
              <w:rPr>
                <w:rFonts w:asciiTheme="majorHAnsi" w:hAnsiTheme="majorHAnsi" w:cs="Segoe UI"/>
                <w:szCs w:val="18"/>
              </w:rPr>
              <w:t xml:space="preserve"> CRM and SAP were used extensively in this role. </w:t>
            </w:r>
          </w:p>
          <w:p w14:paraId="7511B539" w14:textId="77777777" w:rsidR="00D8000F" w:rsidRPr="00F50B86" w:rsidRDefault="00D8000F" w:rsidP="00513973">
            <w:pPr>
              <w:jc w:val="both"/>
              <w:rPr>
                <w:rFonts w:asciiTheme="majorHAnsi" w:hAnsiTheme="majorHAnsi"/>
                <w:szCs w:val="18"/>
              </w:rPr>
            </w:pPr>
          </w:p>
          <w:p w14:paraId="43623774" w14:textId="77777777" w:rsidR="00D8000F" w:rsidRPr="004D3011" w:rsidRDefault="00D8000F" w:rsidP="00513973">
            <w:pPr>
              <w:pStyle w:val="Heading4"/>
              <w:jc w:val="both"/>
              <w:rPr>
                <w:bCs/>
              </w:rPr>
            </w:pPr>
            <w:r>
              <w:t>Hickory’s Smokehouse -</w:t>
            </w:r>
            <w:r w:rsidRPr="004D3011">
              <w:t xml:space="preserve"> </w:t>
            </w:r>
            <w:r>
              <w:t>Bartender</w:t>
            </w:r>
          </w:p>
          <w:p w14:paraId="29F63EC6" w14:textId="77777777" w:rsidR="00D8000F" w:rsidRDefault="00D8000F" w:rsidP="00513973">
            <w:pPr>
              <w:pStyle w:val="Date"/>
              <w:jc w:val="both"/>
            </w:pPr>
            <w:r>
              <w:t xml:space="preserve">July 2018 </w:t>
            </w:r>
            <w:r w:rsidRPr="004D3011">
              <w:t>–</w:t>
            </w:r>
            <w:r>
              <w:t xml:space="preserve"> November 2018</w:t>
            </w:r>
          </w:p>
          <w:p w14:paraId="66D2FF67" w14:textId="77777777" w:rsidR="00D8000F" w:rsidRDefault="00D8000F" w:rsidP="00513973">
            <w:pPr>
              <w:jc w:val="both"/>
            </w:pPr>
          </w:p>
          <w:p w14:paraId="479D0B94" w14:textId="77777777" w:rsidR="00D8000F" w:rsidRPr="004D3011" w:rsidRDefault="00D8000F" w:rsidP="00513973">
            <w:pPr>
              <w:pStyle w:val="Heading4"/>
              <w:jc w:val="both"/>
              <w:rPr>
                <w:bCs/>
              </w:rPr>
            </w:pPr>
            <w:r>
              <w:t>Riley’s Sports Bar -</w:t>
            </w:r>
            <w:r w:rsidRPr="004D3011">
              <w:t xml:space="preserve"> </w:t>
            </w:r>
            <w:r>
              <w:t>Supervisor</w:t>
            </w:r>
          </w:p>
          <w:p w14:paraId="6ED1FB96" w14:textId="77777777" w:rsidR="00D8000F" w:rsidRDefault="00D8000F" w:rsidP="00513973">
            <w:pPr>
              <w:pStyle w:val="Date"/>
              <w:jc w:val="both"/>
            </w:pPr>
            <w:r>
              <w:t xml:space="preserve">October 2017 </w:t>
            </w:r>
            <w:r w:rsidRPr="004D3011">
              <w:t>–</w:t>
            </w:r>
            <w:r>
              <w:t xml:space="preserve"> July 2018</w:t>
            </w:r>
          </w:p>
          <w:p w14:paraId="08ADACFF" w14:textId="77777777" w:rsidR="00D8000F" w:rsidRPr="008D0479" w:rsidRDefault="00D8000F" w:rsidP="00513973">
            <w:pPr>
              <w:jc w:val="both"/>
            </w:pPr>
          </w:p>
          <w:p w14:paraId="09D25DB9" w14:textId="77777777" w:rsidR="00D8000F" w:rsidRPr="004D3011" w:rsidRDefault="00D8000F" w:rsidP="00513973">
            <w:pPr>
              <w:pStyle w:val="Heading4"/>
              <w:jc w:val="both"/>
              <w:rPr>
                <w:bCs/>
              </w:rPr>
            </w:pPr>
            <w:r>
              <w:t>TK Maxx –</w:t>
            </w:r>
            <w:r w:rsidRPr="004D3011">
              <w:t xml:space="preserve"> </w:t>
            </w:r>
            <w:r>
              <w:t xml:space="preserve">Sales Associate </w:t>
            </w:r>
          </w:p>
          <w:p w14:paraId="666246B1" w14:textId="77777777" w:rsidR="00D8000F" w:rsidRDefault="00D8000F" w:rsidP="00513973">
            <w:pPr>
              <w:pStyle w:val="Date"/>
              <w:jc w:val="both"/>
            </w:pPr>
            <w:r>
              <w:t xml:space="preserve">August 2014 </w:t>
            </w:r>
            <w:r w:rsidRPr="004D3011">
              <w:t>–</w:t>
            </w:r>
            <w:r>
              <w:t xml:space="preserve"> October 2017</w:t>
            </w:r>
          </w:p>
          <w:p w14:paraId="633ECEE3" w14:textId="77777777" w:rsidR="00D8000F" w:rsidRPr="008D0479" w:rsidRDefault="00D8000F" w:rsidP="00513973">
            <w:pPr>
              <w:jc w:val="both"/>
            </w:pPr>
          </w:p>
          <w:p w14:paraId="7B93CB74" w14:textId="77777777" w:rsidR="00D8000F" w:rsidRPr="004D3011" w:rsidRDefault="00D8000F" w:rsidP="00513973">
            <w:pPr>
              <w:pStyle w:val="Heading4"/>
              <w:jc w:val="both"/>
              <w:rPr>
                <w:bCs/>
              </w:rPr>
            </w:pPr>
            <w:r>
              <w:t>McDonald’s –</w:t>
            </w:r>
            <w:r w:rsidRPr="004D3011">
              <w:t xml:space="preserve"> </w:t>
            </w:r>
            <w:r>
              <w:t>Crew Member</w:t>
            </w:r>
          </w:p>
          <w:p w14:paraId="4DF88311" w14:textId="785E6ACE" w:rsidR="008719BF" w:rsidRDefault="00D8000F" w:rsidP="008719BF">
            <w:pPr>
              <w:pStyle w:val="Date"/>
              <w:jc w:val="both"/>
            </w:pPr>
            <w:r>
              <w:t xml:space="preserve">August 2012 </w:t>
            </w:r>
            <w:r w:rsidRPr="004D3011">
              <w:t>–</w:t>
            </w:r>
            <w:r>
              <w:t xml:space="preserve"> July 2013 </w:t>
            </w:r>
          </w:p>
          <w:p w14:paraId="59345486" w14:textId="77777777" w:rsidR="008719BF" w:rsidRPr="008719BF" w:rsidRDefault="008719BF" w:rsidP="008719BF"/>
          <w:p w14:paraId="5F7BDB43" w14:textId="128250C4" w:rsidR="008719BF" w:rsidRDefault="008719BF" w:rsidP="008719BF">
            <w:pPr>
              <w:pStyle w:val="Heading2"/>
              <w:jc w:val="both"/>
              <w:rPr>
                <w:rFonts w:asciiTheme="minorHAnsi" w:eastAsiaTheme="minorEastAsia" w:hAnsiTheme="minorHAnsi" w:cstheme="minorBidi"/>
                <w:szCs w:val="22"/>
              </w:rPr>
            </w:pPr>
            <w:r>
              <w:t>References</w:t>
            </w:r>
          </w:p>
          <w:p w14:paraId="3DE28AB3" w14:textId="6751F72F" w:rsidR="002659B9" w:rsidRDefault="008719BF" w:rsidP="00513973">
            <w:pPr>
              <w:jc w:val="both"/>
            </w:pPr>
            <w:r>
              <w:t>References available on request.</w:t>
            </w:r>
          </w:p>
          <w:p w14:paraId="29C3021B" w14:textId="39348C8B" w:rsidR="002659B9" w:rsidRDefault="002659B9" w:rsidP="00513973">
            <w:pPr>
              <w:jc w:val="both"/>
            </w:pPr>
          </w:p>
          <w:p w14:paraId="300075F5" w14:textId="1CB9FA18" w:rsidR="002659B9" w:rsidRDefault="002659B9" w:rsidP="00513973">
            <w:pPr>
              <w:jc w:val="both"/>
            </w:pPr>
          </w:p>
          <w:p w14:paraId="25BC2624" w14:textId="3E0FE821" w:rsidR="002659B9" w:rsidRDefault="002659B9" w:rsidP="00513973">
            <w:pPr>
              <w:jc w:val="both"/>
            </w:pPr>
          </w:p>
          <w:p w14:paraId="0349048C" w14:textId="23401812" w:rsidR="002659B9" w:rsidRDefault="002659B9" w:rsidP="00513973">
            <w:pPr>
              <w:jc w:val="both"/>
            </w:pPr>
          </w:p>
          <w:p w14:paraId="6CE840A2" w14:textId="25046C62" w:rsidR="002659B9" w:rsidRDefault="002659B9" w:rsidP="00513973">
            <w:pPr>
              <w:jc w:val="both"/>
            </w:pPr>
          </w:p>
          <w:p w14:paraId="35BEA3E0" w14:textId="77777777" w:rsidR="002659B9" w:rsidRPr="002659B9" w:rsidRDefault="002659B9" w:rsidP="00513973">
            <w:pPr>
              <w:jc w:val="both"/>
            </w:pPr>
          </w:p>
          <w:p w14:paraId="101A8469" w14:textId="77777777" w:rsidR="00D8000F" w:rsidRDefault="00D8000F" w:rsidP="00513973">
            <w:pPr>
              <w:jc w:val="both"/>
            </w:pPr>
          </w:p>
          <w:p w14:paraId="64565FB9" w14:textId="77777777" w:rsidR="00D8000F" w:rsidRPr="004D3011" w:rsidRDefault="00D8000F" w:rsidP="00513973">
            <w:pPr>
              <w:jc w:val="both"/>
              <w:rPr>
                <w:color w:val="FFFFFF" w:themeColor="background1"/>
              </w:rPr>
            </w:pPr>
          </w:p>
        </w:tc>
      </w:tr>
    </w:tbl>
    <w:p w14:paraId="33D960CF" w14:textId="77777777" w:rsidR="0043117B" w:rsidRDefault="006F5BFA" w:rsidP="000C45FF">
      <w:pPr>
        <w:tabs>
          <w:tab w:val="left" w:pos="990"/>
        </w:tabs>
      </w:pPr>
    </w:p>
    <w:sectPr w:rsidR="0043117B" w:rsidSect="000C45FF">
      <w:head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CFFFD" w14:textId="77777777" w:rsidR="006F5BFA" w:rsidRDefault="006F5BFA" w:rsidP="000C45FF">
      <w:r>
        <w:separator/>
      </w:r>
    </w:p>
  </w:endnote>
  <w:endnote w:type="continuationSeparator" w:id="0">
    <w:p w14:paraId="703BD762" w14:textId="77777777" w:rsidR="006F5BFA" w:rsidRDefault="006F5BFA"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FF5C7" w14:textId="77777777" w:rsidR="006F5BFA" w:rsidRDefault="006F5BFA" w:rsidP="000C45FF">
      <w:r>
        <w:separator/>
      </w:r>
    </w:p>
  </w:footnote>
  <w:footnote w:type="continuationSeparator" w:id="0">
    <w:p w14:paraId="0F578E43" w14:textId="77777777" w:rsidR="006F5BFA" w:rsidRDefault="006F5BFA"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DAE3B" w14:textId="77777777" w:rsidR="000C45FF" w:rsidRDefault="000C45FF">
    <w:pPr>
      <w:pStyle w:val="Header"/>
    </w:pPr>
    <w:r>
      <w:rPr>
        <w:noProof/>
      </w:rPr>
      <w:drawing>
        <wp:anchor distT="0" distB="0" distL="114300" distR="114300" simplePos="0" relativeHeight="251658240" behindDoc="1" locked="0" layoutInCell="1" allowOverlap="1" wp14:anchorId="51AC16A6" wp14:editId="51EDB406">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D0AFF"/>
    <w:multiLevelType w:val="hybridMultilevel"/>
    <w:tmpl w:val="F8324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E77813"/>
    <w:multiLevelType w:val="multilevel"/>
    <w:tmpl w:val="9EEE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0B35F4"/>
    <w:multiLevelType w:val="hybridMultilevel"/>
    <w:tmpl w:val="F0A8F254"/>
    <w:lvl w:ilvl="0" w:tplc="EA2ACE0A">
      <w:start w:val="32"/>
      <w:numFmt w:val="bullet"/>
      <w:lvlText w:val="-"/>
      <w:lvlJc w:val="left"/>
      <w:pPr>
        <w:ind w:left="720" w:hanging="360"/>
      </w:pPr>
      <w:rPr>
        <w:rFonts w:ascii="Century Gothic" w:eastAsia="Times New Roman" w:hAnsi="Century Gothic"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C01AE2"/>
    <w:multiLevelType w:val="multilevel"/>
    <w:tmpl w:val="FFBE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271534"/>
    <w:multiLevelType w:val="hybridMultilevel"/>
    <w:tmpl w:val="29F85970"/>
    <w:lvl w:ilvl="0" w:tplc="33DE3FDC">
      <w:start w:val="32"/>
      <w:numFmt w:val="bullet"/>
      <w:lvlText w:val="-"/>
      <w:lvlJc w:val="left"/>
      <w:pPr>
        <w:ind w:left="410" w:hanging="360"/>
      </w:pPr>
      <w:rPr>
        <w:rFonts w:ascii="Times New Roman" w:eastAsia="Times New Roman" w:hAnsi="Times New Roman" w:cs="Times New Roman" w:hint="default"/>
        <w:sz w:val="24"/>
      </w:rPr>
    </w:lvl>
    <w:lvl w:ilvl="1" w:tplc="08090003" w:tentative="1">
      <w:start w:val="1"/>
      <w:numFmt w:val="bullet"/>
      <w:lvlText w:val="o"/>
      <w:lvlJc w:val="left"/>
      <w:pPr>
        <w:ind w:left="1130" w:hanging="360"/>
      </w:pPr>
      <w:rPr>
        <w:rFonts w:ascii="Courier New" w:hAnsi="Courier New" w:cs="Courier New" w:hint="default"/>
      </w:rPr>
    </w:lvl>
    <w:lvl w:ilvl="2" w:tplc="08090005" w:tentative="1">
      <w:start w:val="1"/>
      <w:numFmt w:val="bullet"/>
      <w:lvlText w:val=""/>
      <w:lvlJc w:val="left"/>
      <w:pPr>
        <w:ind w:left="1850" w:hanging="360"/>
      </w:pPr>
      <w:rPr>
        <w:rFonts w:ascii="Wingdings" w:hAnsi="Wingdings" w:hint="default"/>
      </w:rPr>
    </w:lvl>
    <w:lvl w:ilvl="3" w:tplc="08090001" w:tentative="1">
      <w:start w:val="1"/>
      <w:numFmt w:val="bullet"/>
      <w:lvlText w:val=""/>
      <w:lvlJc w:val="left"/>
      <w:pPr>
        <w:ind w:left="2570" w:hanging="360"/>
      </w:pPr>
      <w:rPr>
        <w:rFonts w:ascii="Symbol" w:hAnsi="Symbol" w:hint="default"/>
      </w:rPr>
    </w:lvl>
    <w:lvl w:ilvl="4" w:tplc="08090003" w:tentative="1">
      <w:start w:val="1"/>
      <w:numFmt w:val="bullet"/>
      <w:lvlText w:val="o"/>
      <w:lvlJc w:val="left"/>
      <w:pPr>
        <w:ind w:left="3290" w:hanging="360"/>
      </w:pPr>
      <w:rPr>
        <w:rFonts w:ascii="Courier New" w:hAnsi="Courier New" w:cs="Courier New" w:hint="default"/>
      </w:rPr>
    </w:lvl>
    <w:lvl w:ilvl="5" w:tplc="08090005" w:tentative="1">
      <w:start w:val="1"/>
      <w:numFmt w:val="bullet"/>
      <w:lvlText w:val=""/>
      <w:lvlJc w:val="left"/>
      <w:pPr>
        <w:ind w:left="4010" w:hanging="360"/>
      </w:pPr>
      <w:rPr>
        <w:rFonts w:ascii="Wingdings" w:hAnsi="Wingdings" w:hint="default"/>
      </w:rPr>
    </w:lvl>
    <w:lvl w:ilvl="6" w:tplc="08090001" w:tentative="1">
      <w:start w:val="1"/>
      <w:numFmt w:val="bullet"/>
      <w:lvlText w:val=""/>
      <w:lvlJc w:val="left"/>
      <w:pPr>
        <w:ind w:left="4730" w:hanging="360"/>
      </w:pPr>
      <w:rPr>
        <w:rFonts w:ascii="Symbol" w:hAnsi="Symbol" w:hint="default"/>
      </w:rPr>
    </w:lvl>
    <w:lvl w:ilvl="7" w:tplc="08090003" w:tentative="1">
      <w:start w:val="1"/>
      <w:numFmt w:val="bullet"/>
      <w:lvlText w:val="o"/>
      <w:lvlJc w:val="left"/>
      <w:pPr>
        <w:ind w:left="5450" w:hanging="360"/>
      </w:pPr>
      <w:rPr>
        <w:rFonts w:ascii="Courier New" w:hAnsi="Courier New" w:cs="Courier New" w:hint="default"/>
      </w:rPr>
    </w:lvl>
    <w:lvl w:ilvl="8" w:tplc="08090005" w:tentative="1">
      <w:start w:val="1"/>
      <w:numFmt w:val="bullet"/>
      <w:lvlText w:val=""/>
      <w:lvlJc w:val="left"/>
      <w:pPr>
        <w:ind w:left="6170" w:hanging="360"/>
      </w:pPr>
      <w:rPr>
        <w:rFonts w:ascii="Wingdings" w:hAnsi="Wingdings" w:hint="default"/>
      </w:rPr>
    </w:lvl>
  </w:abstractNum>
  <w:abstractNum w:abstractNumId="5" w15:restartNumberingAfterBreak="0">
    <w:nsid w:val="7E611224"/>
    <w:multiLevelType w:val="hybridMultilevel"/>
    <w:tmpl w:val="361E7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B86"/>
    <w:rsid w:val="00036450"/>
    <w:rsid w:val="00094499"/>
    <w:rsid w:val="000C45FF"/>
    <w:rsid w:val="000E3FD1"/>
    <w:rsid w:val="0010002B"/>
    <w:rsid w:val="00112054"/>
    <w:rsid w:val="00126E9D"/>
    <w:rsid w:val="001525E1"/>
    <w:rsid w:val="00180329"/>
    <w:rsid w:val="0019001F"/>
    <w:rsid w:val="001A74A5"/>
    <w:rsid w:val="001B2AA5"/>
    <w:rsid w:val="001B2ABD"/>
    <w:rsid w:val="001C0970"/>
    <w:rsid w:val="001C7EBF"/>
    <w:rsid w:val="001E0391"/>
    <w:rsid w:val="001E1759"/>
    <w:rsid w:val="001F1ECC"/>
    <w:rsid w:val="00204D46"/>
    <w:rsid w:val="002400EB"/>
    <w:rsid w:val="00242614"/>
    <w:rsid w:val="00256CF7"/>
    <w:rsid w:val="002659B9"/>
    <w:rsid w:val="00281FD5"/>
    <w:rsid w:val="002B1B94"/>
    <w:rsid w:val="0030481B"/>
    <w:rsid w:val="003156FC"/>
    <w:rsid w:val="003222C3"/>
    <w:rsid w:val="003254B5"/>
    <w:rsid w:val="0037121F"/>
    <w:rsid w:val="0038686F"/>
    <w:rsid w:val="003A6B7D"/>
    <w:rsid w:val="003B06CA"/>
    <w:rsid w:val="003E76AB"/>
    <w:rsid w:val="004071FC"/>
    <w:rsid w:val="00445947"/>
    <w:rsid w:val="004813B3"/>
    <w:rsid w:val="00496591"/>
    <w:rsid w:val="004C63E4"/>
    <w:rsid w:val="004D3011"/>
    <w:rsid w:val="004F43B0"/>
    <w:rsid w:val="00513973"/>
    <w:rsid w:val="005262AC"/>
    <w:rsid w:val="005E39D5"/>
    <w:rsid w:val="00600670"/>
    <w:rsid w:val="0062123A"/>
    <w:rsid w:val="00646E75"/>
    <w:rsid w:val="006771D0"/>
    <w:rsid w:val="006907E9"/>
    <w:rsid w:val="006C31B8"/>
    <w:rsid w:val="006F5BFA"/>
    <w:rsid w:val="00715FCB"/>
    <w:rsid w:val="00736336"/>
    <w:rsid w:val="00743101"/>
    <w:rsid w:val="007775E1"/>
    <w:rsid w:val="007867A0"/>
    <w:rsid w:val="007927F5"/>
    <w:rsid w:val="00802CA0"/>
    <w:rsid w:val="00816E04"/>
    <w:rsid w:val="008430BD"/>
    <w:rsid w:val="008650A9"/>
    <w:rsid w:val="008719BF"/>
    <w:rsid w:val="008D0479"/>
    <w:rsid w:val="008E0DD8"/>
    <w:rsid w:val="009260CD"/>
    <w:rsid w:val="00952C25"/>
    <w:rsid w:val="009A7E5E"/>
    <w:rsid w:val="00A2118D"/>
    <w:rsid w:val="00AC5D38"/>
    <w:rsid w:val="00AD76E2"/>
    <w:rsid w:val="00AF62DC"/>
    <w:rsid w:val="00B20152"/>
    <w:rsid w:val="00B359E4"/>
    <w:rsid w:val="00B57D98"/>
    <w:rsid w:val="00B70850"/>
    <w:rsid w:val="00BB6CB2"/>
    <w:rsid w:val="00C0393E"/>
    <w:rsid w:val="00C066B6"/>
    <w:rsid w:val="00C15170"/>
    <w:rsid w:val="00C37BA1"/>
    <w:rsid w:val="00C4674C"/>
    <w:rsid w:val="00C506CF"/>
    <w:rsid w:val="00C72BED"/>
    <w:rsid w:val="00C86F3A"/>
    <w:rsid w:val="00C9578B"/>
    <w:rsid w:val="00CA1DAE"/>
    <w:rsid w:val="00CB0055"/>
    <w:rsid w:val="00D2522B"/>
    <w:rsid w:val="00D30834"/>
    <w:rsid w:val="00D422DE"/>
    <w:rsid w:val="00D5459D"/>
    <w:rsid w:val="00D8000F"/>
    <w:rsid w:val="00D95D45"/>
    <w:rsid w:val="00DA1F4D"/>
    <w:rsid w:val="00DD172A"/>
    <w:rsid w:val="00E25A26"/>
    <w:rsid w:val="00E31B20"/>
    <w:rsid w:val="00E4381A"/>
    <w:rsid w:val="00E55D74"/>
    <w:rsid w:val="00F50B86"/>
    <w:rsid w:val="00F60274"/>
    <w:rsid w:val="00F77FB9"/>
    <w:rsid w:val="00FB068F"/>
    <w:rsid w:val="00FF26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7B2F1"/>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8D0479"/>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character" w:customStyle="1" w:styleId="normaltextrun">
    <w:name w:val="normaltextrun"/>
    <w:basedOn w:val="DefaultParagraphFont"/>
    <w:rsid w:val="00F50B86"/>
  </w:style>
  <w:style w:type="character" w:customStyle="1" w:styleId="eop">
    <w:name w:val="eop"/>
    <w:basedOn w:val="DefaultParagraphFont"/>
    <w:rsid w:val="00F50B86"/>
  </w:style>
  <w:style w:type="paragraph" w:customStyle="1" w:styleId="paragraph">
    <w:name w:val="paragraph"/>
    <w:basedOn w:val="Normal"/>
    <w:rsid w:val="00F50B86"/>
    <w:pPr>
      <w:spacing w:before="100" w:beforeAutospacing="1" w:after="100" w:afterAutospacing="1"/>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semiHidden/>
    <w:qFormat/>
    <w:rsid w:val="004F4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463049">
      <w:bodyDiv w:val="1"/>
      <w:marLeft w:val="0"/>
      <w:marRight w:val="0"/>
      <w:marTop w:val="0"/>
      <w:marBottom w:val="0"/>
      <w:divBdr>
        <w:top w:val="none" w:sz="0" w:space="0" w:color="auto"/>
        <w:left w:val="none" w:sz="0" w:space="0" w:color="auto"/>
        <w:bottom w:val="none" w:sz="0" w:space="0" w:color="auto"/>
        <w:right w:val="none" w:sz="0" w:space="0" w:color="auto"/>
      </w:divBdr>
      <w:divsChild>
        <w:div w:id="1252352916">
          <w:marLeft w:val="0"/>
          <w:marRight w:val="0"/>
          <w:marTop w:val="0"/>
          <w:marBottom w:val="0"/>
          <w:divBdr>
            <w:top w:val="none" w:sz="0" w:space="0" w:color="auto"/>
            <w:left w:val="none" w:sz="0" w:space="0" w:color="auto"/>
            <w:bottom w:val="none" w:sz="0" w:space="0" w:color="auto"/>
            <w:right w:val="none" w:sz="0" w:space="0" w:color="auto"/>
          </w:divBdr>
          <w:divsChild>
            <w:div w:id="14830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6693">
      <w:bodyDiv w:val="1"/>
      <w:marLeft w:val="0"/>
      <w:marRight w:val="0"/>
      <w:marTop w:val="0"/>
      <w:marBottom w:val="0"/>
      <w:divBdr>
        <w:top w:val="none" w:sz="0" w:space="0" w:color="auto"/>
        <w:left w:val="none" w:sz="0" w:space="0" w:color="auto"/>
        <w:bottom w:val="none" w:sz="0" w:space="0" w:color="auto"/>
        <w:right w:val="none" w:sz="0" w:space="0" w:color="auto"/>
      </w:divBdr>
      <w:divsChild>
        <w:div w:id="241066412">
          <w:marLeft w:val="0"/>
          <w:marRight w:val="0"/>
          <w:marTop w:val="0"/>
          <w:marBottom w:val="0"/>
          <w:divBdr>
            <w:top w:val="none" w:sz="0" w:space="0" w:color="auto"/>
            <w:left w:val="none" w:sz="0" w:space="0" w:color="auto"/>
            <w:bottom w:val="none" w:sz="0" w:space="0" w:color="auto"/>
            <w:right w:val="none" w:sz="0" w:space="0" w:color="auto"/>
          </w:divBdr>
          <w:divsChild>
            <w:div w:id="365495155">
              <w:marLeft w:val="0"/>
              <w:marRight w:val="0"/>
              <w:marTop w:val="0"/>
              <w:marBottom w:val="0"/>
              <w:divBdr>
                <w:top w:val="none" w:sz="0" w:space="0" w:color="auto"/>
                <w:left w:val="none" w:sz="0" w:space="0" w:color="auto"/>
                <w:bottom w:val="none" w:sz="0" w:space="0" w:color="auto"/>
                <w:right w:val="none" w:sz="0" w:space="0" w:color="auto"/>
              </w:divBdr>
            </w:div>
            <w:div w:id="1263803826">
              <w:marLeft w:val="0"/>
              <w:marRight w:val="0"/>
              <w:marTop w:val="0"/>
              <w:marBottom w:val="0"/>
              <w:divBdr>
                <w:top w:val="none" w:sz="0" w:space="0" w:color="auto"/>
                <w:left w:val="none" w:sz="0" w:space="0" w:color="auto"/>
                <w:bottom w:val="none" w:sz="0" w:space="0" w:color="auto"/>
                <w:right w:val="none" w:sz="0" w:space="0" w:color="auto"/>
              </w:divBdr>
            </w:div>
            <w:div w:id="710691552">
              <w:marLeft w:val="0"/>
              <w:marRight w:val="0"/>
              <w:marTop w:val="0"/>
              <w:marBottom w:val="0"/>
              <w:divBdr>
                <w:top w:val="none" w:sz="0" w:space="0" w:color="auto"/>
                <w:left w:val="none" w:sz="0" w:space="0" w:color="auto"/>
                <w:bottom w:val="none" w:sz="0" w:space="0" w:color="auto"/>
                <w:right w:val="none" w:sz="0" w:space="0" w:color="auto"/>
              </w:divBdr>
            </w:div>
          </w:divsChild>
        </w:div>
        <w:div w:id="996835195">
          <w:marLeft w:val="0"/>
          <w:marRight w:val="0"/>
          <w:marTop w:val="0"/>
          <w:marBottom w:val="0"/>
          <w:divBdr>
            <w:top w:val="none" w:sz="0" w:space="0" w:color="auto"/>
            <w:left w:val="none" w:sz="0" w:space="0" w:color="auto"/>
            <w:bottom w:val="none" w:sz="0" w:space="0" w:color="auto"/>
            <w:right w:val="none" w:sz="0" w:space="0" w:color="auto"/>
          </w:divBdr>
          <w:divsChild>
            <w:div w:id="71227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41387">
      <w:bodyDiv w:val="1"/>
      <w:marLeft w:val="0"/>
      <w:marRight w:val="0"/>
      <w:marTop w:val="0"/>
      <w:marBottom w:val="0"/>
      <w:divBdr>
        <w:top w:val="none" w:sz="0" w:space="0" w:color="auto"/>
        <w:left w:val="none" w:sz="0" w:space="0" w:color="auto"/>
        <w:bottom w:val="none" w:sz="0" w:space="0" w:color="auto"/>
        <w:right w:val="none" w:sz="0" w:space="0" w:color="auto"/>
      </w:divBdr>
      <w:divsChild>
        <w:div w:id="632634064">
          <w:marLeft w:val="0"/>
          <w:marRight w:val="0"/>
          <w:marTop w:val="0"/>
          <w:marBottom w:val="0"/>
          <w:divBdr>
            <w:top w:val="none" w:sz="0" w:space="0" w:color="auto"/>
            <w:left w:val="none" w:sz="0" w:space="0" w:color="auto"/>
            <w:bottom w:val="none" w:sz="0" w:space="0" w:color="auto"/>
            <w:right w:val="none" w:sz="0" w:space="0" w:color="auto"/>
          </w:divBdr>
        </w:div>
        <w:div w:id="1857771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in/chelsea-nicholls95/"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helseanicholls95.github.io/personal_portfolio/"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chelseanicholls95/weather_dashboar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chelseanicholls95" TargetMode="External"/><Relationship Id="rId5" Type="http://schemas.openxmlformats.org/officeDocument/2006/relationships/numbering" Target="numbering.xml"/><Relationship Id="rId15" Type="http://schemas.openxmlformats.org/officeDocument/2006/relationships/hyperlink" Target="https://github.com/chelseanicholls95/code_quiz"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chelseanicholls95/event-planne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ls\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05B807D2BC47428AFBADF8045C862A"/>
        <w:category>
          <w:name w:val="General"/>
          <w:gallery w:val="placeholder"/>
        </w:category>
        <w:types>
          <w:type w:val="bbPlcHdr"/>
        </w:types>
        <w:behaviors>
          <w:behavior w:val="content"/>
        </w:behaviors>
        <w:guid w:val="{C2F283D0-154D-4FA9-9E2E-B52FCC00F7B9}"/>
      </w:docPartPr>
      <w:docPartBody>
        <w:p w:rsidR="00F8090B" w:rsidRDefault="009100D7" w:rsidP="009100D7">
          <w:pPr>
            <w:pStyle w:val="6605B807D2BC47428AFBADF8045C862A"/>
          </w:pPr>
          <w:r w:rsidRPr="00CB0055">
            <w:t>Contact</w:t>
          </w:r>
        </w:p>
      </w:docPartBody>
    </w:docPart>
    <w:docPart>
      <w:docPartPr>
        <w:name w:val="52B5F39124EE470184D9B7C41172B248"/>
        <w:category>
          <w:name w:val="General"/>
          <w:gallery w:val="placeholder"/>
        </w:category>
        <w:types>
          <w:type w:val="bbPlcHdr"/>
        </w:types>
        <w:behaviors>
          <w:behavior w:val="content"/>
        </w:behaviors>
        <w:guid w:val="{795CB75E-60FE-414D-AEDA-16EB377A015E}"/>
      </w:docPartPr>
      <w:docPartBody>
        <w:p w:rsidR="00F8090B" w:rsidRDefault="009100D7" w:rsidP="009100D7">
          <w:pPr>
            <w:pStyle w:val="52B5F39124EE470184D9B7C41172B248"/>
          </w:pPr>
          <w:r w:rsidRPr="004D3011">
            <w:t>EMAIL:</w:t>
          </w:r>
        </w:p>
      </w:docPartBody>
    </w:docPart>
    <w:docPart>
      <w:docPartPr>
        <w:name w:val="276EF65A7626471C816E7D129B999494"/>
        <w:category>
          <w:name w:val="General"/>
          <w:gallery w:val="placeholder"/>
        </w:category>
        <w:types>
          <w:type w:val="bbPlcHdr"/>
        </w:types>
        <w:behaviors>
          <w:behavior w:val="content"/>
        </w:behaviors>
        <w:guid w:val="{285D5730-26AF-4A6B-959D-3BE366320C6B}"/>
      </w:docPartPr>
      <w:docPartBody>
        <w:p w:rsidR="00F8090B" w:rsidRDefault="009100D7" w:rsidP="009100D7">
          <w:pPr>
            <w:pStyle w:val="276EF65A7626471C816E7D129B999494"/>
          </w:pPr>
          <w:r w:rsidRPr="004D3011">
            <w:t>PHONE:</w:t>
          </w:r>
        </w:p>
      </w:docPartBody>
    </w:docPart>
    <w:docPart>
      <w:docPartPr>
        <w:name w:val="0BD1685F731A449FB40A6E07AF83104E"/>
        <w:category>
          <w:name w:val="General"/>
          <w:gallery w:val="placeholder"/>
        </w:category>
        <w:types>
          <w:type w:val="bbPlcHdr"/>
        </w:types>
        <w:behaviors>
          <w:behavior w:val="content"/>
        </w:behaviors>
        <w:guid w:val="{702441BF-60EC-4422-8988-54FC6D0C8955}"/>
      </w:docPartPr>
      <w:docPartBody>
        <w:p w:rsidR="00F8090B" w:rsidRDefault="009100D7" w:rsidP="009100D7">
          <w:pPr>
            <w:pStyle w:val="0BD1685F731A449FB40A6E07AF83104E"/>
          </w:pPr>
          <w:r w:rsidRPr="00036450">
            <w:t>EDUCATION</w:t>
          </w:r>
        </w:p>
      </w:docPartBody>
    </w:docPart>
    <w:docPart>
      <w:docPartPr>
        <w:name w:val="A4A5E86DC0874B2FA5640BC6B95AC1ED"/>
        <w:category>
          <w:name w:val="General"/>
          <w:gallery w:val="placeholder"/>
        </w:category>
        <w:types>
          <w:type w:val="bbPlcHdr"/>
        </w:types>
        <w:behaviors>
          <w:behavior w:val="content"/>
        </w:behaviors>
        <w:guid w:val="{E33A065E-2669-4048-9D9A-AABBD10C1395}"/>
      </w:docPartPr>
      <w:docPartBody>
        <w:p w:rsidR="00F8090B" w:rsidRDefault="009100D7" w:rsidP="009100D7">
          <w:pPr>
            <w:pStyle w:val="A4A5E86DC0874B2FA5640BC6B95AC1ED"/>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0D7"/>
    <w:rsid w:val="00202354"/>
    <w:rsid w:val="00770C43"/>
    <w:rsid w:val="009100D7"/>
    <w:rsid w:val="00C241D1"/>
    <w:rsid w:val="00C665D1"/>
    <w:rsid w:val="00D7725A"/>
    <w:rsid w:val="00F809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C45911" w:themeColor="accent2" w:themeShade="BF"/>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6605B807D2BC47428AFBADF8045C862A">
    <w:name w:val="6605B807D2BC47428AFBADF8045C862A"/>
    <w:rsid w:val="009100D7"/>
  </w:style>
  <w:style w:type="paragraph" w:customStyle="1" w:styleId="52B5F39124EE470184D9B7C41172B248">
    <w:name w:val="52B5F39124EE470184D9B7C41172B248"/>
    <w:rsid w:val="009100D7"/>
  </w:style>
  <w:style w:type="paragraph" w:customStyle="1" w:styleId="276EF65A7626471C816E7D129B999494">
    <w:name w:val="276EF65A7626471C816E7D129B999494"/>
    <w:rsid w:val="009100D7"/>
  </w:style>
  <w:style w:type="paragraph" w:customStyle="1" w:styleId="0BD1685F731A449FB40A6E07AF83104E">
    <w:name w:val="0BD1685F731A449FB40A6E07AF83104E"/>
    <w:rsid w:val="009100D7"/>
  </w:style>
  <w:style w:type="paragraph" w:customStyle="1" w:styleId="A4A5E86DC0874B2FA5640BC6B95AC1ED">
    <w:name w:val="A4A5E86DC0874B2FA5640BC6B95AC1ED"/>
    <w:rsid w:val="009100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711662-F034-412A-986D-A5AAE1D6DBE8}">
  <ds:schemaRefs>
    <ds:schemaRef ds:uri="http://schemas.openxmlformats.org/officeDocument/2006/bibliography"/>
  </ds:schemaRefs>
</ds:datastoreItem>
</file>

<file path=customXml/itemProps4.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grey resume.dotx</Template>
  <TotalTime>0</TotalTime>
  <Pages>2</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2021-04-28T18:59:00Z</dcterms:created>
  <dcterms:modified xsi:type="dcterms:W3CDTF">2021-04-30T20:03:00Z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